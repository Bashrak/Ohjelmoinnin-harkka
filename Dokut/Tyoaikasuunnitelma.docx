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E8" w:rsidRPr="00B031E8" w:rsidRDefault="004D2980" w:rsidP="006F1B76">
      <w:pPr>
        <w:pStyle w:val="Kansi26"/>
      </w:pPr>
      <w:r>
        <w:t>Työaikaseuranta - harkkatyö</w:t>
      </w:r>
    </w:p>
    <w:p w:rsidR="00B031E8" w:rsidRPr="00B031E8" w:rsidRDefault="004D2980" w:rsidP="006F1B76">
      <w:pPr>
        <w:pStyle w:val="Kansi18"/>
      </w:pPr>
      <w:r>
        <w:t>Projektisuunnitelma</w:t>
      </w: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Default="00B031E8" w:rsidP="006F1B76">
      <w:pPr>
        <w:pStyle w:val="Kansi14"/>
      </w:pPr>
      <w:r w:rsidRPr="00B031E8">
        <w:t>Juuso Huppunen</w:t>
      </w:r>
    </w:p>
    <w:p w:rsidR="00B031E8" w:rsidRPr="00B031E8" w:rsidRDefault="004D2980" w:rsidP="006F1B76">
      <w:pPr>
        <w:pStyle w:val="Kansi14"/>
      </w:pPr>
      <w:r>
        <w:t>Lassi Oja</w:t>
      </w: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4D2980" w:rsidP="006F1B76">
      <w:pPr>
        <w:pStyle w:val="Kansi14"/>
      </w:pPr>
      <w:r>
        <w:t>Harjoitustyö</w:t>
      </w:r>
    </w:p>
    <w:p w:rsidR="00B031E8" w:rsidRPr="00B031E8" w:rsidRDefault="004D2980" w:rsidP="006F1B76">
      <w:pPr>
        <w:pStyle w:val="Kansi14"/>
      </w:pPr>
      <w:r>
        <w:t>Maaliskuu</w:t>
      </w:r>
      <w:r w:rsidR="00B031E8" w:rsidRPr="00B031E8">
        <w:t xml:space="preserve"> </w:t>
      </w:r>
      <w:r>
        <w:t>2017</w:t>
      </w:r>
    </w:p>
    <w:p w:rsidR="00B031E8" w:rsidRDefault="00B031E8" w:rsidP="006F1B76">
      <w:pPr>
        <w:pStyle w:val="Kansi14"/>
      </w:pPr>
      <w:r>
        <w:t xml:space="preserve">Tietotekniikan </w:t>
      </w:r>
      <w:r w:rsidR="000F6760">
        <w:t>tutkinto-ohjelma</w:t>
      </w:r>
    </w:p>
    <w:p w:rsidR="00B031E8" w:rsidRPr="00B031E8" w:rsidRDefault="000F6760" w:rsidP="006F1B76">
      <w:pPr>
        <w:pStyle w:val="Kansi14"/>
      </w:pPr>
      <w:r>
        <w:t>Tekniikan- ja liikenteenala</w:t>
      </w:r>
    </w:p>
    <w:p w:rsidR="00B031E8" w:rsidRPr="00B031E8" w:rsidRDefault="00B031E8" w:rsidP="006F1B76"/>
    <w:p w:rsidR="00B031E8" w:rsidRPr="00B031E8" w:rsidRDefault="00B031E8" w:rsidP="006F1B76">
      <w:pPr>
        <w:sectPr w:rsidR="00B031E8" w:rsidRPr="00B031E8" w:rsidSect="00F802FA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1245065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92570" w:rsidRDefault="00392570">
          <w:pPr>
            <w:pStyle w:val="TOCHeading"/>
          </w:pPr>
          <w:r>
            <w:t>Sisällysluettelo</w:t>
          </w:r>
        </w:p>
        <w:p w:rsidR="00531B9D" w:rsidRDefault="00392570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62175" w:history="1">
            <w:r w:rsidR="00531B9D" w:rsidRPr="00F628DB">
              <w:rPr>
                <w:rStyle w:val="Hyperlink"/>
                <w:noProof/>
              </w:rPr>
              <w:t>1</w:t>
            </w:r>
            <w:r w:rsidR="00531B9D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531B9D" w:rsidRPr="00F628DB">
              <w:rPr>
                <w:rStyle w:val="Hyperlink"/>
                <w:noProof/>
              </w:rPr>
              <w:t>Projektin yleiskuvaus &amp; kohderyhmä</w:t>
            </w:r>
            <w:r w:rsidR="00531B9D">
              <w:rPr>
                <w:noProof/>
                <w:webHidden/>
              </w:rPr>
              <w:tab/>
            </w:r>
            <w:r w:rsidR="00531B9D">
              <w:rPr>
                <w:noProof/>
                <w:webHidden/>
              </w:rPr>
              <w:fldChar w:fldCharType="begin"/>
            </w:r>
            <w:r w:rsidR="00531B9D">
              <w:rPr>
                <w:noProof/>
                <w:webHidden/>
              </w:rPr>
              <w:instrText xml:space="preserve"> PAGEREF _Toc478562175 \h </w:instrText>
            </w:r>
            <w:r w:rsidR="00531B9D">
              <w:rPr>
                <w:noProof/>
                <w:webHidden/>
              </w:rPr>
            </w:r>
            <w:r w:rsidR="00531B9D">
              <w:rPr>
                <w:noProof/>
                <w:webHidden/>
              </w:rPr>
              <w:fldChar w:fldCharType="separate"/>
            </w:r>
            <w:r w:rsidR="00531B9D">
              <w:rPr>
                <w:noProof/>
                <w:webHidden/>
              </w:rPr>
              <w:t>1</w:t>
            </w:r>
            <w:r w:rsidR="00531B9D">
              <w:rPr>
                <w:noProof/>
                <w:webHidden/>
              </w:rPr>
              <w:fldChar w:fldCharType="end"/>
            </w:r>
          </w:hyperlink>
        </w:p>
        <w:p w:rsidR="00531B9D" w:rsidRDefault="00415202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8562176" w:history="1">
            <w:r w:rsidR="00531B9D" w:rsidRPr="00F628DB">
              <w:rPr>
                <w:rStyle w:val="Hyperlink"/>
                <w:noProof/>
              </w:rPr>
              <w:t>2</w:t>
            </w:r>
            <w:r w:rsidR="00531B9D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531B9D" w:rsidRPr="00F628DB">
              <w:rPr>
                <w:rStyle w:val="Hyperlink"/>
                <w:noProof/>
              </w:rPr>
              <w:t>Vaatimuslista</w:t>
            </w:r>
            <w:r w:rsidR="00531B9D">
              <w:rPr>
                <w:noProof/>
                <w:webHidden/>
              </w:rPr>
              <w:tab/>
            </w:r>
            <w:r w:rsidR="00531B9D">
              <w:rPr>
                <w:noProof/>
                <w:webHidden/>
              </w:rPr>
              <w:fldChar w:fldCharType="begin"/>
            </w:r>
            <w:r w:rsidR="00531B9D">
              <w:rPr>
                <w:noProof/>
                <w:webHidden/>
              </w:rPr>
              <w:instrText xml:space="preserve"> PAGEREF _Toc478562176 \h </w:instrText>
            </w:r>
            <w:r w:rsidR="00531B9D">
              <w:rPr>
                <w:noProof/>
                <w:webHidden/>
              </w:rPr>
            </w:r>
            <w:r w:rsidR="00531B9D">
              <w:rPr>
                <w:noProof/>
                <w:webHidden/>
              </w:rPr>
              <w:fldChar w:fldCharType="separate"/>
            </w:r>
            <w:r w:rsidR="00531B9D">
              <w:rPr>
                <w:noProof/>
                <w:webHidden/>
              </w:rPr>
              <w:t>1</w:t>
            </w:r>
            <w:r w:rsidR="00531B9D">
              <w:rPr>
                <w:noProof/>
                <w:webHidden/>
              </w:rPr>
              <w:fldChar w:fldCharType="end"/>
            </w:r>
          </w:hyperlink>
        </w:p>
        <w:p w:rsidR="00392570" w:rsidRDefault="00392570" w:rsidP="00B5176B">
          <w:pPr>
            <w:pStyle w:val="TOC1"/>
          </w:pPr>
          <w:r>
            <w:rPr>
              <w:bCs/>
              <w:noProof/>
            </w:rPr>
            <w:fldChar w:fldCharType="end"/>
          </w:r>
        </w:p>
      </w:sdtContent>
    </w:sdt>
    <w:p w:rsidR="00392570" w:rsidRDefault="00392570" w:rsidP="006F1B76">
      <w:pPr>
        <w:sectPr w:rsidR="00392570" w:rsidSect="00F802FA">
          <w:headerReference w:type="default" r:id="rId10"/>
          <w:footerReference w:type="default" r:id="rId11"/>
          <w:pgSz w:w="11906" w:h="16838" w:code="9"/>
          <w:pgMar w:top="1134" w:right="1134" w:bottom="1134" w:left="2495" w:header="720" w:footer="720" w:gutter="0"/>
          <w:pgNumType w:start="1"/>
          <w:cols w:space="720"/>
          <w:docGrid w:linePitch="360"/>
        </w:sectPr>
      </w:pPr>
    </w:p>
    <w:p w:rsidR="00CE6E6B" w:rsidRDefault="004B75DE" w:rsidP="006F1C73">
      <w:pPr>
        <w:pStyle w:val="Heading1"/>
      </w:pPr>
      <w:bookmarkStart w:id="0" w:name="_Toc478562175"/>
      <w:r>
        <w:lastRenderedPageBreak/>
        <w:t>Projektin yleiskuvaus</w:t>
      </w:r>
      <w:r w:rsidR="00531B9D">
        <w:t xml:space="preserve"> &amp; kohderyhmä</w:t>
      </w:r>
      <w:bookmarkEnd w:id="0"/>
    </w:p>
    <w:p w:rsidR="004B75DE" w:rsidRDefault="004B75DE" w:rsidP="004B75DE">
      <w:r>
        <w:t>Työajanseurantaohjelma Klubitalolle joka työllistää 7 työntekijää. Ohjelman tarkoituksena on helpottaa organisaation työnajan seurantaa. Ohjelmaan siis voidaan kirjata, kun aloitat työn, ja kun lopetat sekä myös ylityöt erilaisine korvauksineen.</w:t>
      </w:r>
    </w:p>
    <w:p w:rsidR="00531B9D" w:rsidRDefault="00531B9D" w:rsidP="004B75DE">
      <w:r>
        <w:t>Sovelluksen kohderyhmä on tilaaja.</w:t>
      </w:r>
    </w:p>
    <w:p w:rsidR="0040773D" w:rsidRDefault="004B75DE" w:rsidP="0040773D">
      <w:pPr>
        <w:pStyle w:val="Heading1"/>
      </w:pPr>
      <w:r>
        <w:t xml:space="preserve"> </w:t>
      </w:r>
      <w:bookmarkStart w:id="1" w:name="_Toc478562176"/>
      <w:r w:rsidR="005071F4">
        <w:t>Vaatimuslista</w:t>
      </w:r>
      <w:bookmarkEnd w:id="1"/>
    </w:p>
    <w:p w:rsidR="00531B9D" w:rsidRDefault="0040773D" w:rsidP="00531B9D">
      <w:r>
        <w:t>Vaatimus 1. Käyttäjä</w:t>
      </w:r>
      <w:r w:rsidR="001C631A">
        <w:t xml:space="preserve"> pystyy kirjaamaan työtuntinsa.</w:t>
      </w:r>
      <w:r w:rsidR="001C631A">
        <w:br/>
        <w:t xml:space="preserve">Vaatimus 2. </w:t>
      </w:r>
      <w:r w:rsidR="00BA3CD2">
        <w:t>Käyttäjä pystyy kirjaamaan ylityötuntinsa</w:t>
      </w:r>
      <w:r w:rsidR="00BA3CD2">
        <w:br/>
        <w:t>Vaatimus 3. Uusi käyttäjä voidaan lisätä</w:t>
      </w:r>
      <w:r w:rsidR="00BA3CD2">
        <w:br/>
        <w:t>Vaatimus</w:t>
      </w:r>
      <w:r w:rsidR="00F1354A">
        <w:t xml:space="preserve"> 4. Vanha työntekijä voidaan poistaa</w:t>
      </w:r>
      <w:r w:rsidR="00F1354A">
        <w:br/>
        <w:t>Vaatimus 5. Tulostaa tehdyt tunnit halutulta työntekijältä</w:t>
      </w:r>
      <w:r w:rsidR="00F1354A">
        <w:br/>
        <w:t>Vaatimus 6. Tulosta kaikkien tehdyt työtunnit (ohjelma laskee automaattisesti)</w:t>
      </w:r>
      <w:r w:rsidR="00F1354A">
        <w:br/>
        <w:t>Vaatimus 7. Automaattinen työtuntien lasku sisältää tarvittavat korvauskertoimet esim. ylityölle</w:t>
      </w:r>
      <w:r w:rsidR="00F1354A">
        <w:br/>
        <w:t>Vaatimus 8. Työnantaja pystyy hallitsemaan käyttäjiä</w:t>
      </w:r>
      <w:r w:rsidR="00F1354A">
        <w:br/>
        <w:t>Vaatimus 9. Työntekijä pystyy muokkaamaan omia kirjauksiaan.</w:t>
      </w:r>
    </w:p>
    <w:p w:rsidR="00531B9D" w:rsidRDefault="00015996" w:rsidP="00531B9D">
      <w:pPr>
        <w:pStyle w:val="Heading1"/>
      </w:pPr>
      <w:r>
        <w:t>Käyttöympäristö ja käytetyt teknologiat</w:t>
      </w:r>
    </w:p>
    <w:p w:rsidR="00015996" w:rsidRDefault="00015996" w:rsidP="00015996">
      <w:r>
        <w:t xml:space="preserve">Sovellus kehitetään Windows 10 alustalle. Sovellus kehitetään seuraavilla työkaluilla: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NinjaMock</w:t>
      </w:r>
      <w:proofErr w:type="spellEnd"/>
      <w:r>
        <w:t xml:space="preserve">, </w:t>
      </w:r>
      <w:proofErr w:type="spellStart"/>
      <w:r>
        <w:t>Violet</w:t>
      </w:r>
      <w:proofErr w:type="spellEnd"/>
      <w:r>
        <w:t xml:space="preserve"> UML, Visual Studio 2015, C# WPF, 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>.</w:t>
      </w:r>
    </w:p>
    <w:p w:rsidR="00015996" w:rsidRDefault="00015996" w:rsidP="00015996">
      <w:r>
        <w:t xml:space="preserve">Sovellus vaatii toimiakseen Windows alustan .NET 4.5 </w:t>
      </w:r>
      <w:proofErr w:type="spellStart"/>
      <w:r>
        <w:t>framework</w:t>
      </w:r>
      <w:proofErr w:type="spellEnd"/>
      <w:r>
        <w:t>, yhteyden tietokantaserverille ja ympäristö</w:t>
      </w:r>
      <w:r w:rsidR="00594ED7">
        <w:t xml:space="preserve"> jolle tietokanta on asennettu.</w:t>
      </w:r>
    </w:p>
    <w:p w:rsidR="00594ED7" w:rsidRDefault="00594ED7" w:rsidP="00015996"/>
    <w:p w:rsidR="00594ED7" w:rsidRDefault="00594ED7" w:rsidP="00594ED7">
      <w:pPr>
        <w:pStyle w:val="Heading1"/>
      </w:pPr>
      <w:proofErr w:type="spellStart"/>
      <w:r>
        <w:lastRenderedPageBreak/>
        <w:t>Use</w:t>
      </w:r>
      <w:proofErr w:type="spellEnd"/>
      <w:r>
        <w:t xml:space="preserve"> Case</w:t>
      </w:r>
    </w:p>
    <w:p w:rsidR="00FE1CA2" w:rsidRPr="00FE1CA2" w:rsidRDefault="00FE1CA2" w:rsidP="00FE1CA2">
      <w:pPr>
        <w:pStyle w:val="Heading2"/>
      </w:pPr>
      <w:r>
        <w:t>Peruskäyttäjä</w:t>
      </w:r>
    </w:p>
    <w:p w:rsidR="00594ED7" w:rsidRDefault="00594ED7" w:rsidP="00594ED7">
      <w:pPr>
        <w:pStyle w:val="ListParagraph"/>
        <w:numPr>
          <w:ilvl w:val="0"/>
          <w:numId w:val="4"/>
        </w:numPr>
      </w:pPr>
      <w:r>
        <w:t>Käyttäjä avaa sovelluksen</w:t>
      </w:r>
    </w:p>
    <w:p w:rsidR="00594ED7" w:rsidRDefault="00594ED7" w:rsidP="00594ED7">
      <w:pPr>
        <w:pStyle w:val="ListParagraph"/>
        <w:numPr>
          <w:ilvl w:val="0"/>
          <w:numId w:val="4"/>
        </w:numPr>
      </w:pPr>
      <w:r>
        <w:t xml:space="preserve">Hän valitsee </w:t>
      </w:r>
      <w:proofErr w:type="spellStart"/>
      <w:r>
        <w:t>dropdown</w:t>
      </w:r>
      <w:proofErr w:type="spellEnd"/>
      <w:r>
        <w:t xml:space="preserve"> valikosta nimensä ja kirjoittaa </w:t>
      </w:r>
      <w:proofErr w:type="spellStart"/>
      <w:r>
        <w:t>pin</w:t>
      </w:r>
      <w:proofErr w:type="spellEnd"/>
      <w:r>
        <w:t xml:space="preserve"> koodi</w:t>
      </w:r>
    </w:p>
    <w:p w:rsidR="00594ED7" w:rsidRDefault="00594ED7" w:rsidP="00594ED7">
      <w:pPr>
        <w:pStyle w:val="ListParagraph"/>
        <w:numPr>
          <w:ilvl w:val="1"/>
          <w:numId w:val="4"/>
        </w:numPr>
      </w:pPr>
      <w:r>
        <w:t>Ohjelma avautuu pääikkunanäkymään, josta voi valita vanhan työaikakirjauksen ja muokata sitä, tai lisätä kokonaan uuden.</w:t>
      </w:r>
    </w:p>
    <w:p w:rsidR="00594ED7" w:rsidRDefault="00594ED7" w:rsidP="00594ED7">
      <w:pPr>
        <w:pStyle w:val="ListParagraph"/>
        <w:numPr>
          <w:ilvl w:val="1"/>
          <w:numId w:val="4"/>
        </w:numPr>
      </w:pPr>
      <w:r>
        <w:t>Ohjelma määrittää päiväyksen automaattisesti</w:t>
      </w:r>
    </w:p>
    <w:p w:rsidR="00FE1CA2" w:rsidRDefault="00594ED7" w:rsidP="00FE1CA2">
      <w:pPr>
        <w:pStyle w:val="ListParagraph"/>
        <w:numPr>
          <w:ilvl w:val="0"/>
          <w:numId w:val="4"/>
        </w:numPr>
      </w:pPr>
      <w:r>
        <w:t xml:space="preserve">Käyttäjä kirjaa </w:t>
      </w:r>
      <w:r w:rsidR="00FE1CA2">
        <w:t>työnalkamis- ja loppumisajankohdat</w:t>
      </w:r>
    </w:p>
    <w:p w:rsidR="00FE1CA2" w:rsidRDefault="00FE1CA2" w:rsidP="00FE1CA2">
      <w:pPr>
        <w:pStyle w:val="ListParagraph"/>
        <w:numPr>
          <w:ilvl w:val="1"/>
          <w:numId w:val="4"/>
        </w:numPr>
      </w:pPr>
      <w:r>
        <w:t>Hän voi myös halutessa muokata vanhaa merkintää.</w:t>
      </w:r>
    </w:p>
    <w:p w:rsidR="00FE1CA2" w:rsidRDefault="00FE1CA2" w:rsidP="00FE1CA2">
      <w:pPr>
        <w:pStyle w:val="ListParagraph"/>
        <w:numPr>
          <w:ilvl w:val="0"/>
          <w:numId w:val="4"/>
        </w:numPr>
      </w:pPr>
      <w:r>
        <w:t>Käyttäjä kirjautuu ulos</w:t>
      </w:r>
    </w:p>
    <w:p w:rsidR="00FE1CA2" w:rsidRDefault="00FE1CA2" w:rsidP="00FE1CA2">
      <w:pPr>
        <w:pStyle w:val="Heading2"/>
      </w:pPr>
      <w:r>
        <w:t>Hallintakäyttäjä</w:t>
      </w:r>
    </w:p>
    <w:p w:rsidR="00FE1CA2" w:rsidRDefault="00FE1CA2" w:rsidP="00FE1CA2">
      <w:pPr>
        <w:pStyle w:val="ListParagraph"/>
        <w:numPr>
          <w:ilvl w:val="0"/>
          <w:numId w:val="5"/>
        </w:numPr>
      </w:pPr>
      <w:r>
        <w:t>Avaa sovelluksen</w:t>
      </w:r>
    </w:p>
    <w:p w:rsidR="00FE1CA2" w:rsidRDefault="00FE1CA2" w:rsidP="00FE1CA2">
      <w:pPr>
        <w:pStyle w:val="ListParagraph"/>
        <w:numPr>
          <w:ilvl w:val="0"/>
          <w:numId w:val="5"/>
        </w:numPr>
      </w:pPr>
      <w:r>
        <w:t xml:space="preserve">Valitsee nimensä, jolla on hallintakäyttöoikeudet ja kirjoittaa </w:t>
      </w:r>
      <w:proofErr w:type="spellStart"/>
      <w:r>
        <w:t>pin</w:t>
      </w:r>
      <w:proofErr w:type="spellEnd"/>
      <w:r>
        <w:t xml:space="preserve"> koodin</w:t>
      </w:r>
    </w:p>
    <w:p w:rsidR="00FE1CA2" w:rsidRDefault="00FE1CA2" w:rsidP="00FE1CA2">
      <w:pPr>
        <w:pStyle w:val="ListParagraph"/>
        <w:numPr>
          <w:ilvl w:val="1"/>
          <w:numId w:val="5"/>
        </w:numPr>
      </w:pPr>
      <w:r>
        <w:t>Pystyy lisäämään, muokkaamaan ja poistamaan työntekijöitä tietokannasta.</w:t>
      </w:r>
    </w:p>
    <w:p w:rsidR="00FE1CA2" w:rsidRDefault="00FE1CA2" w:rsidP="00FE1CA2">
      <w:pPr>
        <w:pStyle w:val="ListParagraph"/>
        <w:numPr>
          <w:ilvl w:val="1"/>
          <w:numId w:val="5"/>
        </w:numPr>
      </w:pPr>
      <w:r>
        <w:t>Muuten sama näkymä kuin peruskäyttäjällä</w:t>
      </w:r>
    </w:p>
    <w:p w:rsidR="00FE1CA2" w:rsidRDefault="00FE1CA2" w:rsidP="00FE1CA2">
      <w:pPr>
        <w:pStyle w:val="ListParagraph"/>
        <w:numPr>
          <w:ilvl w:val="0"/>
          <w:numId w:val="5"/>
        </w:numPr>
      </w:pPr>
      <w:r>
        <w:t>Hallintakäyttäjä lisää tuntinsa ja lisää harjoittelijan</w:t>
      </w:r>
    </w:p>
    <w:p w:rsidR="00FE1CA2" w:rsidRDefault="00FE1CA2" w:rsidP="00FE1CA2">
      <w:pPr>
        <w:pStyle w:val="ListParagraph"/>
        <w:numPr>
          <w:ilvl w:val="0"/>
          <w:numId w:val="5"/>
        </w:numPr>
      </w:pPr>
      <w:r>
        <w:t>Kirjautuu ulos</w:t>
      </w:r>
    </w:p>
    <w:p w:rsidR="00835780" w:rsidRDefault="00835780">
      <w:pPr>
        <w:spacing w:before="0" w:line="259" w:lineRule="auto"/>
      </w:pPr>
      <w:r>
        <w:br w:type="page"/>
      </w:r>
    </w:p>
    <w:p w:rsidR="00835780" w:rsidRDefault="00835780" w:rsidP="00835780">
      <w:pPr>
        <w:pStyle w:val="Heading1"/>
      </w:pPr>
      <w:r>
        <w:lastRenderedPageBreak/>
        <w:t>Rakennekaavio</w:t>
      </w:r>
    </w:p>
    <w:p w:rsidR="00FE1CA2" w:rsidRDefault="00F60A3B" w:rsidP="00FE1CA2">
      <w:r>
        <w:rPr>
          <w:noProof/>
          <w:lang w:eastAsia="fi-FI"/>
        </w:rPr>
        <w:drawing>
          <wp:inline distT="0" distB="0" distL="0" distR="0" wp14:anchorId="69B39929" wp14:editId="0F79EAF5">
            <wp:extent cx="5255895" cy="33216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80" w:rsidRDefault="00835780" w:rsidP="00FE1CA2">
      <w:r>
        <w:t xml:space="preserve">Tämän rakennekaavion tarkoitus on linkittää sovelluksen luokat tietokantaan. Oletettavasti ainakin </w:t>
      </w:r>
      <w:proofErr w:type="spellStart"/>
      <w:r>
        <w:t>dbMysql</w:t>
      </w:r>
      <w:proofErr w:type="spellEnd"/>
      <w:r>
        <w:t xml:space="preserve"> luokan metodit ovat vielä harkinnan alla.</w:t>
      </w:r>
    </w:p>
    <w:p w:rsidR="00835780" w:rsidRDefault="00835780" w:rsidP="00FE1CA2">
      <w:r>
        <w:t>Sovellus käsittelee informaatiota laiskan latauksen periaatteella, mutta sitä ei voi kunnolla sisällyttää luokkarakenteeseen.</w:t>
      </w:r>
    </w:p>
    <w:p w:rsidR="00EE1306" w:rsidRDefault="00EE1306" w:rsidP="00FE1CA2">
      <w:r>
        <w:t>Tietokannan tämänhetkinen luonnos on seuraava</w:t>
      </w:r>
    </w:p>
    <w:p w:rsidR="00EE1306" w:rsidRDefault="00EE1306" w:rsidP="00FE1CA2">
      <w:r>
        <w:rPr>
          <w:noProof/>
          <w:lang w:eastAsia="fi-FI"/>
        </w:rPr>
        <w:drawing>
          <wp:inline distT="0" distB="0" distL="0" distR="0" wp14:anchorId="431EF165" wp14:editId="68247F9B">
            <wp:extent cx="5255895" cy="21507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06" w:rsidRDefault="00EE1306" w:rsidP="00EE1306">
      <w:pPr>
        <w:pStyle w:val="Heading1"/>
      </w:pPr>
      <w:r>
        <w:lastRenderedPageBreak/>
        <w:t>Työnjako</w:t>
      </w:r>
    </w:p>
    <w:p w:rsidR="00B00B2B" w:rsidRPr="00B00B2B" w:rsidRDefault="00B00B2B" w:rsidP="00B00B2B">
      <w:r>
        <w:t>*Aikataulu on suuntaa antava.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3134"/>
        <w:gridCol w:w="977"/>
        <w:gridCol w:w="977"/>
        <w:gridCol w:w="1593"/>
      </w:tblGrid>
      <w:tr w:rsidR="00EE1306" w:rsidTr="00B00B2B">
        <w:tc>
          <w:tcPr>
            <w:tcW w:w="1586" w:type="dxa"/>
          </w:tcPr>
          <w:p w:rsidR="00EE1306" w:rsidRDefault="00EE1306" w:rsidP="00EE1306">
            <w:r>
              <w:t>Viikko</w:t>
            </w:r>
          </w:p>
        </w:tc>
        <w:tc>
          <w:tcPr>
            <w:tcW w:w="3134" w:type="dxa"/>
          </w:tcPr>
          <w:p w:rsidR="00EE1306" w:rsidRDefault="00EE1306" w:rsidP="00EE1306">
            <w:r>
              <w:t>Tehtävä</w:t>
            </w:r>
          </w:p>
        </w:tc>
        <w:tc>
          <w:tcPr>
            <w:tcW w:w="977" w:type="dxa"/>
          </w:tcPr>
          <w:p w:rsidR="00EE1306" w:rsidRDefault="00EE1306" w:rsidP="00EE1306">
            <w:r>
              <w:t>Suun(h)</w:t>
            </w:r>
          </w:p>
        </w:tc>
        <w:tc>
          <w:tcPr>
            <w:tcW w:w="977" w:type="dxa"/>
          </w:tcPr>
          <w:p w:rsidR="00EE1306" w:rsidRDefault="00EE1306" w:rsidP="00EE1306">
            <w:proofErr w:type="spellStart"/>
            <w:r>
              <w:t>Tote</w:t>
            </w:r>
            <w:proofErr w:type="spellEnd"/>
            <w:r>
              <w:t>(h)</w:t>
            </w:r>
          </w:p>
        </w:tc>
        <w:tc>
          <w:tcPr>
            <w:tcW w:w="1593" w:type="dxa"/>
          </w:tcPr>
          <w:p w:rsidR="00EE1306" w:rsidRDefault="00EE1306" w:rsidP="00EE1306">
            <w:r>
              <w:t>Vastuu</w:t>
            </w:r>
          </w:p>
        </w:tc>
      </w:tr>
      <w:tr w:rsidR="00EE1306" w:rsidTr="00B00B2B">
        <w:tc>
          <w:tcPr>
            <w:tcW w:w="1586" w:type="dxa"/>
          </w:tcPr>
          <w:p w:rsidR="00EE1306" w:rsidRDefault="00EE1306" w:rsidP="00EE1306">
            <w:r>
              <w:t>13</w:t>
            </w:r>
          </w:p>
        </w:tc>
        <w:tc>
          <w:tcPr>
            <w:tcW w:w="3134" w:type="dxa"/>
          </w:tcPr>
          <w:p w:rsidR="00EE1306" w:rsidRDefault="00EE1306" w:rsidP="00EE1306">
            <w:proofErr w:type="spellStart"/>
            <w:r>
              <w:t>Sunnitelman</w:t>
            </w:r>
            <w:proofErr w:type="spellEnd"/>
            <w:r>
              <w:t xml:space="preserve"> valmistuminen</w:t>
            </w:r>
          </w:p>
        </w:tc>
        <w:tc>
          <w:tcPr>
            <w:tcW w:w="977" w:type="dxa"/>
          </w:tcPr>
          <w:p w:rsidR="00EE1306" w:rsidRDefault="00EE1306" w:rsidP="00EE1306">
            <w:r>
              <w:t>3h</w:t>
            </w:r>
          </w:p>
        </w:tc>
        <w:tc>
          <w:tcPr>
            <w:tcW w:w="977" w:type="dxa"/>
          </w:tcPr>
          <w:p w:rsidR="00EE1306" w:rsidRDefault="00EE1306" w:rsidP="00EE1306">
            <w:r>
              <w:t>3h</w:t>
            </w:r>
          </w:p>
        </w:tc>
        <w:tc>
          <w:tcPr>
            <w:tcW w:w="1593" w:type="dxa"/>
          </w:tcPr>
          <w:p w:rsidR="00EE1306" w:rsidRDefault="00EE1306" w:rsidP="00EE1306">
            <w:r>
              <w:t>Kaikki</w:t>
            </w:r>
          </w:p>
        </w:tc>
      </w:tr>
      <w:tr w:rsidR="00EE1306" w:rsidTr="00B00B2B">
        <w:tc>
          <w:tcPr>
            <w:tcW w:w="1586" w:type="dxa"/>
          </w:tcPr>
          <w:p w:rsidR="00EE1306" w:rsidRDefault="00B00B2B" w:rsidP="00EE1306">
            <w:r>
              <w:t>14</w:t>
            </w:r>
          </w:p>
        </w:tc>
        <w:tc>
          <w:tcPr>
            <w:tcW w:w="3134" w:type="dxa"/>
          </w:tcPr>
          <w:p w:rsidR="00EE1306" w:rsidRDefault="00B00B2B" w:rsidP="00EE1306">
            <w:r>
              <w:t>sql-luokka</w:t>
            </w:r>
          </w:p>
        </w:tc>
        <w:tc>
          <w:tcPr>
            <w:tcW w:w="977" w:type="dxa"/>
          </w:tcPr>
          <w:p w:rsidR="00EE1306" w:rsidRDefault="00B00B2B" w:rsidP="00EE1306">
            <w:r>
              <w:t>6h</w:t>
            </w:r>
          </w:p>
        </w:tc>
        <w:tc>
          <w:tcPr>
            <w:tcW w:w="977" w:type="dxa"/>
          </w:tcPr>
          <w:p w:rsidR="00EE1306" w:rsidRDefault="00EE1306" w:rsidP="00EE1306"/>
        </w:tc>
        <w:tc>
          <w:tcPr>
            <w:tcW w:w="1593" w:type="dxa"/>
          </w:tcPr>
          <w:p w:rsidR="00EE1306" w:rsidRDefault="00B00B2B" w:rsidP="00EE1306">
            <w:r>
              <w:t>Juuso</w:t>
            </w:r>
          </w:p>
        </w:tc>
      </w:tr>
      <w:tr w:rsidR="00EE1306" w:rsidTr="00B00B2B">
        <w:tc>
          <w:tcPr>
            <w:tcW w:w="1586" w:type="dxa"/>
          </w:tcPr>
          <w:p w:rsidR="00EE1306" w:rsidRDefault="00B00B2B" w:rsidP="00EE1306">
            <w:r>
              <w:t>14</w:t>
            </w:r>
          </w:p>
        </w:tc>
        <w:tc>
          <w:tcPr>
            <w:tcW w:w="3134" w:type="dxa"/>
          </w:tcPr>
          <w:p w:rsidR="00EE1306" w:rsidRDefault="00B00B2B" w:rsidP="00EE1306">
            <w:r>
              <w:t>Käyttöliittymän suunnittelu</w:t>
            </w:r>
          </w:p>
        </w:tc>
        <w:tc>
          <w:tcPr>
            <w:tcW w:w="977" w:type="dxa"/>
          </w:tcPr>
          <w:p w:rsidR="00EE1306" w:rsidRDefault="00B00B2B" w:rsidP="00EE1306">
            <w:r>
              <w:t>7h</w:t>
            </w:r>
          </w:p>
        </w:tc>
        <w:tc>
          <w:tcPr>
            <w:tcW w:w="977" w:type="dxa"/>
          </w:tcPr>
          <w:p w:rsidR="00EE1306" w:rsidRDefault="00EE1306" w:rsidP="00EE1306"/>
        </w:tc>
        <w:tc>
          <w:tcPr>
            <w:tcW w:w="1593" w:type="dxa"/>
          </w:tcPr>
          <w:p w:rsidR="00EE1306" w:rsidRDefault="00B00B2B" w:rsidP="00EE1306">
            <w:r>
              <w:t>Lassi</w:t>
            </w:r>
          </w:p>
        </w:tc>
      </w:tr>
      <w:tr w:rsidR="00EE1306" w:rsidTr="00B00B2B">
        <w:tc>
          <w:tcPr>
            <w:tcW w:w="1586" w:type="dxa"/>
          </w:tcPr>
          <w:p w:rsidR="00EE1306" w:rsidRDefault="00B00B2B" w:rsidP="00EE1306">
            <w:r>
              <w:t>15</w:t>
            </w:r>
          </w:p>
        </w:tc>
        <w:tc>
          <w:tcPr>
            <w:tcW w:w="3134" w:type="dxa"/>
          </w:tcPr>
          <w:p w:rsidR="00EE1306" w:rsidRDefault="00B00B2B" w:rsidP="00EE1306">
            <w:r>
              <w:t>Luokkien viimeistelyt</w:t>
            </w:r>
          </w:p>
        </w:tc>
        <w:tc>
          <w:tcPr>
            <w:tcW w:w="977" w:type="dxa"/>
          </w:tcPr>
          <w:p w:rsidR="00EE1306" w:rsidRDefault="00B00B2B" w:rsidP="00EE1306">
            <w:r>
              <w:t>8h</w:t>
            </w:r>
          </w:p>
        </w:tc>
        <w:tc>
          <w:tcPr>
            <w:tcW w:w="977" w:type="dxa"/>
          </w:tcPr>
          <w:p w:rsidR="00EE1306" w:rsidRDefault="00EE1306" w:rsidP="00EE1306"/>
        </w:tc>
        <w:tc>
          <w:tcPr>
            <w:tcW w:w="1593" w:type="dxa"/>
          </w:tcPr>
          <w:p w:rsidR="00EE1306" w:rsidRDefault="00B00B2B" w:rsidP="00EE1306">
            <w:r>
              <w:t>Kaikki</w:t>
            </w:r>
          </w:p>
        </w:tc>
      </w:tr>
      <w:tr w:rsidR="00EE1306" w:rsidTr="00B00B2B">
        <w:tc>
          <w:tcPr>
            <w:tcW w:w="1586" w:type="dxa"/>
          </w:tcPr>
          <w:p w:rsidR="00EE1306" w:rsidRDefault="00B00B2B" w:rsidP="00EE1306">
            <w:r>
              <w:t>15-16</w:t>
            </w:r>
          </w:p>
        </w:tc>
        <w:tc>
          <w:tcPr>
            <w:tcW w:w="3134" w:type="dxa"/>
          </w:tcPr>
          <w:p w:rsidR="00EE1306" w:rsidRDefault="00B00B2B" w:rsidP="00EE1306">
            <w:r>
              <w:t>Sovitetaan käyttöliittymä + katselmoinnit</w:t>
            </w:r>
          </w:p>
        </w:tc>
        <w:tc>
          <w:tcPr>
            <w:tcW w:w="977" w:type="dxa"/>
          </w:tcPr>
          <w:p w:rsidR="00EE1306" w:rsidRDefault="00B00B2B" w:rsidP="00EE1306">
            <w:r>
              <w:t>+3h</w:t>
            </w:r>
          </w:p>
        </w:tc>
        <w:tc>
          <w:tcPr>
            <w:tcW w:w="977" w:type="dxa"/>
          </w:tcPr>
          <w:p w:rsidR="00EE1306" w:rsidRDefault="00EE1306" w:rsidP="00EE1306"/>
        </w:tc>
        <w:tc>
          <w:tcPr>
            <w:tcW w:w="1593" w:type="dxa"/>
          </w:tcPr>
          <w:p w:rsidR="00EE1306" w:rsidRDefault="00B00B2B" w:rsidP="00EE1306">
            <w:r>
              <w:t>Kaikki</w:t>
            </w:r>
          </w:p>
        </w:tc>
      </w:tr>
      <w:tr w:rsidR="00EE1306" w:rsidTr="00B00B2B">
        <w:tc>
          <w:tcPr>
            <w:tcW w:w="1586" w:type="dxa"/>
          </w:tcPr>
          <w:p w:rsidR="00EE1306" w:rsidRDefault="00B00B2B" w:rsidP="00EE1306">
            <w:r>
              <w:t>17</w:t>
            </w:r>
          </w:p>
        </w:tc>
        <w:tc>
          <w:tcPr>
            <w:tcW w:w="3134" w:type="dxa"/>
          </w:tcPr>
          <w:p w:rsidR="00EE1306" w:rsidRDefault="00B00B2B" w:rsidP="00EE1306">
            <w:r>
              <w:t>Virallinen deadline!!!!!</w:t>
            </w:r>
          </w:p>
        </w:tc>
        <w:tc>
          <w:tcPr>
            <w:tcW w:w="977" w:type="dxa"/>
          </w:tcPr>
          <w:p w:rsidR="00EE1306" w:rsidRDefault="00EE1306" w:rsidP="00EE1306"/>
        </w:tc>
        <w:tc>
          <w:tcPr>
            <w:tcW w:w="977" w:type="dxa"/>
          </w:tcPr>
          <w:p w:rsidR="00EE1306" w:rsidRDefault="00EE1306" w:rsidP="00EE1306"/>
        </w:tc>
        <w:tc>
          <w:tcPr>
            <w:tcW w:w="1593" w:type="dxa"/>
          </w:tcPr>
          <w:p w:rsidR="00EE1306" w:rsidRDefault="00B00B2B" w:rsidP="00EE1306">
            <w:r>
              <w:t>Kaikki</w:t>
            </w:r>
          </w:p>
        </w:tc>
      </w:tr>
    </w:tbl>
    <w:p w:rsidR="006E6ACC" w:rsidRDefault="006E6ACC" w:rsidP="006E6ACC"/>
    <w:p w:rsidR="006E6ACC" w:rsidRDefault="006E6ACC">
      <w:pPr>
        <w:spacing w:before="0" w:line="259" w:lineRule="auto"/>
      </w:pPr>
      <w:r>
        <w:br w:type="page"/>
      </w:r>
    </w:p>
    <w:p w:rsidR="00B00B2B" w:rsidRDefault="00B00B2B" w:rsidP="00B00B2B">
      <w:pPr>
        <w:pStyle w:val="Heading1"/>
      </w:pPr>
      <w:bookmarkStart w:id="2" w:name="_GoBack"/>
      <w:bookmarkEnd w:id="2"/>
      <w:r>
        <w:lastRenderedPageBreak/>
        <w:t>Näyttösuunnitelma</w:t>
      </w:r>
    </w:p>
    <w:p w:rsidR="00B00B2B" w:rsidRPr="00B00B2B" w:rsidRDefault="00B00B2B" w:rsidP="00B00B2B">
      <w:r>
        <w:t>*Alkuperäinen käyttöliittymäsuunnitelma, mutta se on jo kehittynyt projektisuunnitelman valmistuessa</w:t>
      </w:r>
    </w:p>
    <w:p w:rsidR="00EE1306" w:rsidRPr="00EE1306" w:rsidRDefault="00B00B2B" w:rsidP="00EE1306">
      <w:r>
        <w:rPr>
          <w:noProof/>
          <w:lang w:eastAsia="fi-FI"/>
        </w:rPr>
        <w:drawing>
          <wp:inline distT="0" distB="0" distL="0" distR="0">
            <wp:extent cx="5181600" cy="3390900"/>
            <wp:effectExtent l="0" t="0" r="0" b="0"/>
            <wp:docPr id="7" name="Picture 7" descr="http://student.labranet.jamk.fi/~K8321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ent.labranet.jamk.fi/~K8321/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306" w:rsidRPr="00EE1306" w:rsidSect="00F802FA">
      <w:headerReference w:type="default" r:id="rId15"/>
      <w:pgSz w:w="11906" w:h="16838" w:code="9"/>
      <w:pgMar w:top="1134" w:right="1134" w:bottom="1134" w:left="249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202" w:rsidRDefault="00415202" w:rsidP="009E5BB9">
      <w:pPr>
        <w:spacing w:before="0" w:after="0" w:line="240" w:lineRule="auto"/>
      </w:pPr>
      <w:r>
        <w:separator/>
      </w:r>
    </w:p>
  </w:endnote>
  <w:endnote w:type="continuationSeparator" w:id="0">
    <w:p w:rsidR="00415202" w:rsidRDefault="00415202" w:rsidP="009E5B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208" w:rsidRDefault="00541208" w:rsidP="00541208">
    <w:pPr>
      <w:pStyle w:val="Footer"/>
    </w:pPr>
    <w:r w:rsidRPr="00541208">
      <w:rPr>
        <w:noProof/>
        <w:lang w:eastAsia="fi-FI"/>
      </w:rPr>
      <w:drawing>
        <wp:inline distT="0" distB="0" distL="0" distR="0" wp14:anchorId="3AFBDF84" wp14:editId="23A19592">
          <wp:extent cx="3160800" cy="583200"/>
          <wp:effectExtent l="0" t="0" r="1905" b="7620"/>
          <wp:docPr id="5" name="Picture 5" descr="http://batman.jamk.fi/%7Evarpe/ictvalmiudet/2016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batman.jamk.fi/%7E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BB9" w:rsidRDefault="009E5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202" w:rsidRDefault="00415202" w:rsidP="009E5BB9">
      <w:pPr>
        <w:spacing w:before="0" w:after="0" w:line="240" w:lineRule="auto"/>
      </w:pPr>
      <w:r>
        <w:separator/>
      </w:r>
    </w:p>
  </w:footnote>
  <w:footnote w:type="continuationSeparator" w:id="0">
    <w:p w:rsidR="00415202" w:rsidRDefault="00415202" w:rsidP="009E5B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208" w:rsidRDefault="00541208" w:rsidP="00541208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1BB5A2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" fillcolor="#005a7d" strokecolor="#1f4d78 [1604]" strokeweight="1pt">
              <w10:wrap anchorx="page" anchory="page"/>
            </v:rect>
          </w:pict>
        </mc:Fallback>
      </mc:AlternateContent>
    </w:r>
    <w:r w:rsidRPr="00541208"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BB9" w:rsidRDefault="009E5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570" w:rsidRDefault="00392570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6E6ACC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0492"/>
    <w:multiLevelType w:val="hybridMultilevel"/>
    <w:tmpl w:val="F66043B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75A86"/>
    <w:multiLevelType w:val="hybridMultilevel"/>
    <w:tmpl w:val="375E77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2F21"/>
    <w:multiLevelType w:val="hybridMultilevel"/>
    <w:tmpl w:val="7610C3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621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8839EB"/>
    <w:multiLevelType w:val="hybridMultilevel"/>
    <w:tmpl w:val="50EE2F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80"/>
    <w:rsid w:val="00015996"/>
    <w:rsid w:val="000F6760"/>
    <w:rsid w:val="001C631A"/>
    <w:rsid w:val="00392570"/>
    <w:rsid w:val="0039290A"/>
    <w:rsid w:val="00395F0F"/>
    <w:rsid w:val="0040773D"/>
    <w:rsid w:val="00415202"/>
    <w:rsid w:val="004B75DE"/>
    <w:rsid w:val="004C68CB"/>
    <w:rsid w:val="004D2980"/>
    <w:rsid w:val="005071F4"/>
    <w:rsid w:val="00531B9D"/>
    <w:rsid w:val="00541208"/>
    <w:rsid w:val="005863B1"/>
    <w:rsid w:val="00594ED7"/>
    <w:rsid w:val="006E6ACC"/>
    <w:rsid w:val="006E6D7F"/>
    <w:rsid w:val="006F1B76"/>
    <w:rsid w:val="006F1C73"/>
    <w:rsid w:val="007640DF"/>
    <w:rsid w:val="007E0A4E"/>
    <w:rsid w:val="00835780"/>
    <w:rsid w:val="009474BC"/>
    <w:rsid w:val="009E5BB9"/>
    <w:rsid w:val="00B00B2B"/>
    <w:rsid w:val="00B031E8"/>
    <w:rsid w:val="00B5176B"/>
    <w:rsid w:val="00BA3CD2"/>
    <w:rsid w:val="00C6762E"/>
    <w:rsid w:val="00CE6E6B"/>
    <w:rsid w:val="00DC5D4B"/>
    <w:rsid w:val="00E03409"/>
    <w:rsid w:val="00EE1306"/>
    <w:rsid w:val="00F1354A"/>
    <w:rsid w:val="00F14CA5"/>
    <w:rsid w:val="00F60A3B"/>
    <w:rsid w:val="00F76451"/>
    <w:rsid w:val="00F802FA"/>
    <w:rsid w:val="00FA7C15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77CF7"/>
  <w15:chartTrackingRefBased/>
  <w15:docId w15:val="{B28BD1D2-151B-499A-9EB0-8BB08162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1E8"/>
    <w:pPr>
      <w:spacing w:before="240" w:line="360" w:lineRule="auto"/>
    </w:pPr>
    <w:rPr>
      <w:sz w:val="24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F0F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F0F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863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3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3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3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3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3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0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F0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F0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5F0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C68CB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68CB"/>
    <w:pPr>
      <w:spacing w:before="0" w:after="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C68CB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6F1B76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5863B1"/>
    <w:pPr>
      <w:tabs>
        <w:tab w:val="center" w:pos="4986"/>
        <w:tab w:val="right" w:pos="9972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863B1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3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3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3B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3B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3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3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C6762E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C6762E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C6762E"/>
    <w:rPr>
      <w:sz w:val="24"/>
    </w:rPr>
  </w:style>
  <w:style w:type="paragraph" w:customStyle="1" w:styleId="Lainaus">
    <w:name w:val="Lainaus"/>
    <w:basedOn w:val="Normal"/>
    <w:link w:val="LainausChar"/>
    <w:qFormat/>
    <w:rsid w:val="00C6762E"/>
    <w:pPr>
      <w:spacing w:line="240" w:lineRule="auto"/>
      <w:ind w:left="1304"/>
    </w:pPr>
    <w:rPr>
      <w:i/>
    </w:rPr>
  </w:style>
  <w:style w:type="character" w:customStyle="1" w:styleId="KappaleotsikkoChar">
    <w:name w:val="Kappaleotsikko Char"/>
    <w:basedOn w:val="DefaultParagraphFont"/>
    <w:link w:val="Kappaleotsikko"/>
    <w:rsid w:val="00C6762E"/>
    <w:rPr>
      <w:b/>
      <w:sz w:val="24"/>
    </w:rPr>
  </w:style>
  <w:style w:type="paragraph" w:customStyle="1" w:styleId="Lhdeluettelo">
    <w:name w:val="Lähdeluettelo"/>
    <w:basedOn w:val="Normal"/>
    <w:link w:val="LhdeluetteloChar"/>
    <w:qFormat/>
    <w:rsid w:val="00C6762E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C6762E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C6762E"/>
    <w:pPr>
      <w:jc w:val="left"/>
    </w:pPr>
  </w:style>
  <w:style w:type="character" w:customStyle="1" w:styleId="LhdeluetteloChar">
    <w:name w:val="Lähdeluettelo Char"/>
    <w:basedOn w:val="DefaultParagraphFont"/>
    <w:link w:val="Lhdeluettelo"/>
    <w:rsid w:val="00C6762E"/>
    <w:rPr>
      <w:sz w:val="24"/>
    </w:rPr>
  </w:style>
  <w:style w:type="paragraph" w:customStyle="1" w:styleId="Kansi26">
    <w:name w:val="Kansi26"/>
    <w:basedOn w:val="Normal"/>
    <w:link w:val="Kansi26Char"/>
    <w:qFormat/>
    <w:rsid w:val="00B031E8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C6762E"/>
    <w:rPr>
      <w:sz w:val="24"/>
    </w:rPr>
  </w:style>
  <w:style w:type="paragraph" w:customStyle="1" w:styleId="Kansi14">
    <w:name w:val="Kansi14"/>
    <w:basedOn w:val="Normal"/>
    <w:link w:val="Kansi14Char"/>
    <w:qFormat/>
    <w:rsid w:val="00B031E8"/>
    <w:pPr>
      <w:spacing w:before="0" w:after="0" w:line="240" w:lineRule="auto"/>
    </w:pPr>
    <w:rPr>
      <w:sz w:val="28"/>
    </w:rPr>
  </w:style>
  <w:style w:type="character" w:customStyle="1" w:styleId="Kansi26Char">
    <w:name w:val="Kansi26 Char"/>
    <w:basedOn w:val="DefaultParagraphFont"/>
    <w:link w:val="Kansi26"/>
    <w:rsid w:val="00B031E8"/>
    <w:rPr>
      <w:b/>
      <w:sz w:val="52"/>
    </w:rPr>
  </w:style>
  <w:style w:type="paragraph" w:styleId="Footer">
    <w:name w:val="footer"/>
    <w:basedOn w:val="Normal"/>
    <w:link w:val="FooterChar"/>
    <w:uiPriority w:val="99"/>
    <w:unhideWhenUsed/>
    <w:rsid w:val="00541208"/>
    <w:pPr>
      <w:tabs>
        <w:tab w:val="center" w:pos="4986"/>
        <w:tab w:val="right" w:pos="9972"/>
      </w:tabs>
      <w:spacing w:before="0" w:after="0"/>
      <w:ind w:left="-142"/>
    </w:pPr>
  </w:style>
  <w:style w:type="character" w:customStyle="1" w:styleId="Kansi14Char">
    <w:name w:val="Kansi14 Char"/>
    <w:basedOn w:val="Kansi26Char"/>
    <w:link w:val="Kansi14"/>
    <w:rsid w:val="00B031E8"/>
    <w:rPr>
      <w:b w:val="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541208"/>
    <w:rPr>
      <w:sz w:val="24"/>
    </w:rPr>
  </w:style>
  <w:style w:type="paragraph" w:customStyle="1" w:styleId="Kansi18">
    <w:name w:val="Kansi18"/>
    <w:basedOn w:val="Normal"/>
    <w:link w:val="Kansi18Char"/>
    <w:qFormat/>
    <w:rsid w:val="00B031E8"/>
    <w:pPr>
      <w:spacing w:before="0" w:after="0" w:line="276" w:lineRule="auto"/>
    </w:pPr>
    <w:rPr>
      <w:b/>
      <w:sz w:val="36"/>
    </w:rPr>
  </w:style>
  <w:style w:type="paragraph" w:customStyle="1" w:styleId="NumeroimatonHeading1">
    <w:name w:val="NumeroimatonHeading1"/>
    <w:basedOn w:val="Heading1"/>
    <w:link w:val="NumeroimatonHeading1Char"/>
    <w:qFormat/>
    <w:rsid w:val="006F1B76"/>
    <w:pPr>
      <w:numPr>
        <w:numId w:val="0"/>
      </w:numPr>
    </w:pPr>
  </w:style>
  <w:style w:type="character" w:customStyle="1" w:styleId="Kansi18Char">
    <w:name w:val="Kansi18 Char"/>
    <w:basedOn w:val="DefaultParagraphFont"/>
    <w:link w:val="Kansi18"/>
    <w:rsid w:val="00B031E8"/>
    <w:rPr>
      <w:b/>
      <w:sz w:val="36"/>
      <w:lang w:val="fi-FI"/>
    </w:rPr>
  </w:style>
  <w:style w:type="character" w:customStyle="1" w:styleId="NumeroimatonHeading1Char">
    <w:name w:val="NumeroimatonHeading1 Char"/>
    <w:basedOn w:val="Heading1Char"/>
    <w:link w:val="NumeroimatonHeading1"/>
    <w:rsid w:val="006F1B76"/>
    <w:rPr>
      <w:rFonts w:asciiTheme="majorHAnsi" w:eastAsiaTheme="majorEastAsia" w:hAnsiTheme="majorHAnsi" w:cstheme="majorBidi"/>
      <w:b/>
      <w:color w:val="000000" w:themeColor="text1"/>
      <w:sz w:val="36"/>
      <w:szCs w:val="32"/>
      <w:lang w:val="fi-FI"/>
    </w:rPr>
  </w:style>
  <w:style w:type="character" w:styleId="Hyperlink">
    <w:name w:val="Hyperlink"/>
    <w:basedOn w:val="DefaultParagraphFont"/>
    <w:uiPriority w:val="99"/>
    <w:unhideWhenUsed/>
    <w:rsid w:val="00B517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40773D"/>
    <w:pPr>
      <w:ind w:left="720"/>
      <w:contextualSpacing/>
    </w:pPr>
  </w:style>
  <w:style w:type="table" w:styleId="TableGrid">
    <w:name w:val="Table Grid"/>
    <w:basedOn w:val="TableNormal"/>
    <w:uiPriority w:val="39"/>
    <w:rsid w:val="00EE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Directory\Downloads\Opinn&#228;ytety&#246;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5B41-1E73-43D1-AB2C-A1CA991D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OpinnäytetyöPohja.dotx</Template>
  <TotalTime>21</TotalTime>
  <Pages>7</Pages>
  <Words>340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SSH2JH 2</dc:creator>
  <cp:keywords/>
  <dc:description/>
  <cp:lastModifiedBy>SSH2JH 2</cp:lastModifiedBy>
  <cp:revision>3</cp:revision>
  <dcterms:created xsi:type="dcterms:W3CDTF">2017-03-29T12:28:00Z</dcterms:created>
  <dcterms:modified xsi:type="dcterms:W3CDTF">2017-03-29T12:48:00Z</dcterms:modified>
</cp:coreProperties>
</file>